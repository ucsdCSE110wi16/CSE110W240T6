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2A08B" w14:textId="5FE0EC90" w:rsidR="00E5354B" w:rsidRDefault="00EB0E02">
      <w:pPr>
        <w:pStyle w:val="Date"/>
      </w:pPr>
      <w:r>
        <w:t>1/29/16</w:t>
      </w:r>
    </w:p>
    <w:p w14:paraId="0F25D070" w14:textId="77777777" w:rsidR="00E5354B" w:rsidRDefault="004450DD">
      <w:pPr>
        <w:pStyle w:val="Title"/>
      </w:pPr>
      <w:r>
        <w:t>User Stories</w:t>
      </w:r>
    </w:p>
    <w:p w14:paraId="38BA074B" w14:textId="77777777" w:rsidR="00E5354B" w:rsidRPr="00383B07" w:rsidRDefault="004450DD" w:rsidP="00383B07">
      <w:pPr>
        <w:pStyle w:val="Heading1"/>
        <w:rPr>
          <w:caps w:val="0"/>
        </w:rPr>
      </w:pPr>
      <w:r w:rsidRPr="004450DD">
        <w:rPr>
          <w:caps w:val="0"/>
        </w:rPr>
        <w:t>As a user, I want to be able to log in with my Facebook, Google or email account so that I can access my account from multiple devices</w:t>
      </w:r>
    </w:p>
    <w:p w14:paraId="53B6A156" w14:textId="77777777" w:rsidR="00E5354B" w:rsidRDefault="004450DD">
      <w:pPr>
        <w:pStyle w:val="Heading2"/>
      </w:pPr>
      <w:r>
        <w:t>Task 1</w:t>
      </w:r>
    </w:p>
    <w:p w14:paraId="205838F6" w14:textId="77777777" w:rsidR="00383B07" w:rsidRDefault="00383B07" w:rsidP="0089156A">
      <w:pPr>
        <w:pStyle w:val="Heading3"/>
      </w:pPr>
      <w:r>
        <w:t>Create User class</w:t>
      </w:r>
    </w:p>
    <w:p w14:paraId="738DEB3D" w14:textId="77777777" w:rsidR="00383B07" w:rsidRDefault="00383B07" w:rsidP="00383B07">
      <w:pPr>
        <w:pStyle w:val="Heading4"/>
      </w:pPr>
      <w:r>
        <w:t>Username</w:t>
      </w:r>
    </w:p>
    <w:p w14:paraId="26867401" w14:textId="77777777" w:rsidR="00383B07" w:rsidRDefault="00383B07" w:rsidP="00383B07">
      <w:pPr>
        <w:pStyle w:val="Heading4"/>
      </w:pPr>
      <w:r>
        <w:t>Password</w:t>
      </w:r>
    </w:p>
    <w:p w14:paraId="0F1D131F" w14:textId="77777777" w:rsidR="00383B07" w:rsidRDefault="00383B07" w:rsidP="00383B07">
      <w:pPr>
        <w:pStyle w:val="Heading4"/>
      </w:pPr>
      <w:r>
        <w:t>Facebook</w:t>
      </w:r>
    </w:p>
    <w:p w14:paraId="69734E0C" w14:textId="77777777" w:rsidR="00383B07" w:rsidRDefault="00383B07" w:rsidP="00383B07">
      <w:pPr>
        <w:pStyle w:val="Heading4"/>
      </w:pPr>
      <w:r>
        <w:t>Google</w:t>
      </w:r>
    </w:p>
    <w:p w14:paraId="07860EA2" w14:textId="77777777" w:rsidR="00383B07" w:rsidRDefault="00383B07" w:rsidP="00383B07">
      <w:pPr>
        <w:pStyle w:val="Heading4"/>
      </w:pPr>
      <w:r>
        <w:t>Email</w:t>
      </w:r>
    </w:p>
    <w:p w14:paraId="3CEC2263" w14:textId="77777777" w:rsidR="00383B07" w:rsidRDefault="00383B07" w:rsidP="00383B07">
      <w:pPr>
        <w:pStyle w:val="Heading2"/>
      </w:pPr>
      <w:r>
        <w:t>Task 2</w:t>
      </w:r>
    </w:p>
    <w:p w14:paraId="49EFF905" w14:textId="77777777" w:rsidR="00383B07" w:rsidRDefault="00383B07" w:rsidP="00383B07">
      <w:pPr>
        <w:pStyle w:val="Heading3"/>
      </w:pPr>
      <w:r>
        <w:t>Create UI</w:t>
      </w:r>
    </w:p>
    <w:p w14:paraId="1631127B" w14:textId="77777777" w:rsidR="00383B07" w:rsidRDefault="00383B07" w:rsidP="00383B07">
      <w:pPr>
        <w:pStyle w:val="Heading4"/>
      </w:pPr>
      <w:r>
        <w:t>Color scheme</w:t>
      </w:r>
    </w:p>
    <w:p w14:paraId="739EAE1B" w14:textId="77777777" w:rsidR="00383B07" w:rsidRDefault="00383B07" w:rsidP="00383B07">
      <w:pPr>
        <w:pStyle w:val="Heading4"/>
      </w:pPr>
      <w:r>
        <w:t>App icon</w:t>
      </w:r>
    </w:p>
    <w:p w14:paraId="298A2F35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buyer, I want to b</w:t>
      </w:r>
      <w:r w:rsidRPr="004450DD">
        <w:rPr>
          <w:caps w:val="0"/>
        </w:rPr>
        <w:t xml:space="preserve">e able to </w:t>
      </w:r>
      <w:r w:rsidR="00383B07">
        <w:rPr>
          <w:caps w:val="0"/>
        </w:rPr>
        <w:t>search for specific</w:t>
      </w:r>
      <w:r w:rsidRPr="004450DD">
        <w:rPr>
          <w:caps w:val="0"/>
        </w:rPr>
        <w:t xml:space="preserve"> items so that I can find what I want more easily.</w:t>
      </w:r>
    </w:p>
    <w:p w14:paraId="3541BF39" w14:textId="77777777" w:rsidR="00383B07" w:rsidRDefault="00383B07" w:rsidP="00383B07">
      <w:pPr>
        <w:pStyle w:val="Heading2"/>
      </w:pPr>
      <w:r>
        <w:t>Task 1</w:t>
      </w:r>
    </w:p>
    <w:p w14:paraId="3651C5AC" w14:textId="77777777" w:rsidR="00383B07" w:rsidRDefault="00383B07" w:rsidP="00383B07">
      <w:pPr>
        <w:pStyle w:val="Heading3"/>
      </w:pPr>
      <w:r>
        <w:t>Define Search Bar</w:t>
      </w:r>
    </w:p>
    <w:p w14:paraId="7A193AC3" w14:textId="77777777" w:rsidR="00383B07" w:rsidRDefault="00383B07" w:rsidP="00383B07">
      <w:pPr>
        <w:pStyle w:val="Heading2"/>
      </w:pPr>
      <w:r>
        <w:t>Task 2</w:t>
      </w:r>
    </w:p>
    <w:p w14:paraId="34F03E88" w14:textId="77777777" w:rsidR="00383B07" w:rsidRDefault="00383B07" w:rsidP="00383B07">
      <w:pPr>
        <w:pStyle w:val="Heading3"/>
      </w:pPr>
      <w:r>
        <w:t>Create backend stuff to search through</w:t>
      </w:r>
    </w:p>
    <w:p w14:paraId="7F9BAC43" w14:textId="77777777" w:rsidR="00383B07" w:rsidRDefault="00383B07" w:rsidP="00383B07">
      <w:pPr>
        <w:pStyle w:val="Heading2"/>
      </w:pPr>
      <w:r>
        <w:t>Task 3</w:t>
      </w:r>
    </w:p>
    <w:p w14:paraId="122C83C6" w14:textId="77777777" w:rsidR="00383B07" w:rsidRDefault="00383B07" w:rsidP="00383B07">
      <w:pPr>
        <w:pStyle w:val="Heading3"/>
      </w:pPr>
      <w:r>
        <w:t>Place into UI</w:t>
      </w:r>
    </w:p>
    <w:p w14:paraId="50C7F91A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buyer, I would like to sort my feed by category so that I can put a limit on the types of items that I see.</w:t>
      </w:r>
    </w:p>
    <w:p w14:paraId="22AC40CD" w14:textId="77777777" w:rsidR="00383B07" w:rsidRDefault="00383B07" w:rsidP="00383B07">
      <w:pPr>
        <w:pStyle w:val="Heading2"/>
      </w:pPr>
      <w:r>
        <w:t>Task 1</w:t>
      </w:r>
    </w:p>
    <w:p w14:paraId="453EB098" w14:textId="77777777" w:rsidR="00383B07" w:rsidRDefault="00383B07" w:rsidP="00383B07">
      <w:pPr>
        <w:pStyle w:val="Heading3"/>
      </w:pPr>
      <w:r>
        <w:t>Define all categories</w:t>
      </w:r>
      <w:r w:rsidR="008327AD">
        <w:t xml:space="preserve"> and create icons</w:t>
      </w:r>
      <w:r>
        <w:t>:</w:t>
      </w:r>
    </w:p>
    <w:p w14:paraId="110992EF" w14:textId="77777777" w:rsidR="00383B07" w:rsidRDefault="00383B07" w:rsidP="00383B07">
      <w:pPr>
        <w:pStyle w:val="Heading4"/>
      </w:pPr>
      <w:r>
        <w:lastRenderedPageBreak/>
        <w:t>Home appliances</w:t>
      </w:r>
    </w:p>
    <w:p w14:paraId="37569AE4" w14:textId="77777777" w:rsidR="00383B07" w:rsidRDefault="00383B07" w:rsidP="00383B07">
      <w:pPr>
        <w:pStyle w:val="Heading4"/>
      </w:pPr>
      <w:r>
        <w:t>Electronics</w:t>
      </w:r>
    </w:p>
    <w:p w14:paraId="1080DBEC" w14:textId="77777777" w:rsidR="00383B07" w:rsidRDefault="00383B07" w:rsidP="00383B07">
      <w:pPr>
        <w:pStyle w:val="Heading4"/>
      </w:pPr>
      <w:r>
        <w:t>Art</w:t>
      </w:r>
    </w:p>
    <w:p w14:paraId="3A819DF7" w14:textId="77777777" w:rsidR="00383B07" w:rsidRDefault="00383B07" w:rsidP="00383B07">
      <w:pPr>
        <w:pStyle w:val="Heading4"/>
      </w:pPr>
      <w:r>
        <w:t>Furniture</w:t>
      </w:r>
    </w:p>
    <w:p w14:paraId="1995CD2C" w14:textId="77777777" w:rsidR="00383B07" w:rsidRDefault="00383B07" w:rsidP="00383B07">
      <w:pPr>
        <w:pStyle w:val="Heading4"/>
      </w:pPr>
      <w:r>
        <w:t>Books</w:t>
      </w:r>
    </w:p>
    <w:p w14:paraId="22ECCC8E" w14:textId="77777777" w:rsidR="00383B07" w:rsidRDefault="00383B07" w:rsidP="00383B07">
      <w:pPr>
        <w:pStyle w:val="Heading4"/>
      </w:pPr>
      <w:r>
        <w:t>Etc.</w:t>
      </w:r>
    </w:p>
    <w:p w14:paraId="71702692" w14:textId="77777777" w:rsidR="00383B07" w:rsidRDefault="00383B07" w:rsidP="00383B07">
      <w:pPr>
        <w:pStyle w:val="Heading2"/>
      </w:pPr>
      <w:r>
        <w:t>Task 2</w:t>
      </w:r>
    </w:p>
    <w:p w14:paraId="768497B6" w14:textId="425760A1" w:rsidR="00383B07" w:rsidRDefault="0044577A" w:rsidP="00383B07">
      <w:pPr>
        <w:pStyle w:val="Heading3"/>
      </w:pPr>
      <w:r>
        <w:t>Create Categories class</w:t>
      </w:r>
    </w:p>
    <w:p w14:paraId="53DF8DFF" w14:textId="2BE8B793" w:rsidR="0044577A" w:rsidRDefault="0044577A" w:rsidP="0044577A">
      <w:pPr>
        <w:pStyle w:val="Heading4"/>
      </w:pPr>
      <w:r>
        <w:t>So that we can sort by categories</w:t>
      </w:r>
    </w:p>
    <w:p w14:paraId="57BD17E1" w14:textId="77777777" w:rsidR="008327AD" w:rsidRDefault="008327AD" w:rsidP="008327AD">
      <w:pPr>
        <w:pStyle w:val="Heading2"/>
      </w:pPr>
      <w:r>
        <w:t>Task 3</w:t>
      </w:r>
    </w:p>
    <w:p w14:paraId="0C49E8D6" w14:textId="77777777" w:rsidR="008327AD" w:rsidRDefault="008327AD" w:rsidP="008327AD">
      <w:pPr>
        <w:pStyle w:val="Heading3"/>
      </w:pPr>
      <w:r>
        <w:t>Update UI</w:t>
      </w:r>
    </w:p>
    <w:p w14:paraId="19D74611" w14:textId="34518CC9" w:rsidR="0044577A" w:rsidRDefault="0044577A" w:rsidP="0044577A">
      <w:pPr>
        <w:pStyle w:val="Heading4"/>
      </w:pPr>
      <w:r>
        <w:t>Category icon in bottom menu</w:t>
      </w:r>
    </w:p>
    <w:p w14:paraId="0A7601E8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buyer, I want to sort t</w:t>
      </w:r>
      <w:r w:rsidRPr="004450DD">
        <w:rPr>
          <w:caps w:val="0"/>
        </w:rPr>
        <w:t xml:space="preserve">he </w:t>
      </w:r>
      <w:r>
        <w:rPr>
          <w:caps w:val="0"/>
        </w:rPr>
        <w:t>newsfeed by lowest p</w:t>
      </w:r>
      <w:r w:rsidRPr="004450DD">
        <w:rPr>
          <w:caps w:val="0"/>
        </w:rPr>
        <w:t>rice so that I don’t have to waste money that I could spend on other things.</w:t>
      </w:r>
    </w:p>
    <w:p w14:paraId="6C33E28B" w14:textId="77777777" w:rsidR="008327AD" w:rsidRDefault="008327AD" w:rsidP="008327AD">
      <w:pPr>
        <w:pStyle w:val="Heading2"/>
      </w:pPr>
      <w:r>
        <w:t>Task 1</w:t>
      </w:r>
    </w:p>
    <w:p w14:paraId="1D86D05B" w14:textId="77777777" w:rsidR="008327AD" w:rsidRDefault="008327AD" w:rsidP="008327AD">
      <w:pPr>
        <w:pStyle w:val="Heading3"/>
      </w:pPr>
      <w:r>
        <w:t>Order items according to price</w:t>
      </w:r>
    </w:p>
    <w:p w14:paraId="57F3EF3A" w14:textId="77777777" w:rsidR="008327AD" w:rsidRDefault="008327AD" w:rsidP="008327AD">
      <w:pPr>
        <w:pStyle w:val="Heading2"/>
      </w:pPr>
      <w:r>
        <w:t>Task 2</w:t>
      </w:r>
    </w:p>
    <w:p w14:paraId="442D5871" w14:textId="77777777" w:rsidR="008327AD" w:rsidRDefault="008327AD" w:rsidP="008327AD">
      <w:pPr>
        <w:pStyle w:val="Heading3"/>
      </w:pPr>
      <w:r>
        <w:t>Update UI</w:t>
      </w:r>
    </w:p>
    <w:p w14:paraId="1AA6AEC2" w14:textId="3792C69F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spontaneous buyer, I wan</w:t>
      </w:r>
      <w:r w:rsidR="0044577A">
        <w:rPr>
          <w:caps w:val="0"/>
        </w:rPr>
        <w:t>t</w:t>
      </w:r>
      <w:r>
        <w:rPr>
          <w:caps w:val="0"/>
        </w:rPr>
        <w:t xml:space="preserve"> to be able to look through random items in the newsfeed so that I might come across something I like.</w:t>
      </w:r>
    </w:p>
    <w:p w14:paraId="078B1BCD" w14:textId="77777777" w:rsidR="008327AD" w:rsidRDefault="008327AD" w:rsidP="008327AD">
      <w:pPr>
        <w:pStyle w:val="Heading2"/>
      </w:pPr>
      <w:r>
        <w:t>Task 1</w:t>
      </w:r>
    </w:p>
    <w:p w14:paraId="7EB63A58" w14:textId="77777777" w:rsidR="008327AD" w:rsidRDefault="008327AD" w:rsidP="008327AD">
      <w:pPr>
        <w:pStyle w:val="Heading3"/>
      </w:pPr>
      <w:r>
        <w:t>Create Newsfeed class</w:t>
      </w:r>
    </w:p>
    <w:p w14:paraId="57D20579" w14:textId="144ED77D" w:rsidR="0044577A" w:rsidRDefault="0044577A" w:rsidP="0044577A">
      <w:pPr>
        <w:pStyle w:val="Heading4"/>
      </w:pPr>
      <w:r>
        <w:t>Side scrolling</w:t>
      </w:r>
    </w:p>
    <w:p w14:paraId="2FAD8B3C" w14:textId="0B06358D" w:rsidR="0044577A" w:rsidRDefault="0044577A" w:rsidP="0044577A">
      <w:pPr>
        <w:pStyle w:val="Heading4"/>
      </w:pPr>
      <w:r>
        <w:t>Most recent, Most popular, random</w:t>
      </w:r>
    </w:p>
    <w:p w14:paraId="2FE94EFC" w14:textId="77777777" w:rsidR="008327AD" w:rsidRDefault="008327AD" w:rsidP="008327AD">
      <w:pPr>
        <w:pStyle w:val="Heading2"/>
      </w:pPr>
      <w:r>
        <w:t>Task 2</w:t>
      </w:r>
    </w:p>
    <w:p w14:paraId="2487EDB1" w14:textId="77777777" w:rsidR="008327AD" w:rsidRDefault="008327AD" w:rsidP="008327AD">
      <w:pPr>
        <w:pStyle w:val="Heading3"/>
      </w:pPr>
      <w:r>
        <w:t>Find some backend stuff to supply newsfeed?</w:t>
      </w:r>
    </w:p>
    <w:p w14:paraId="2FC358CF" w14:textId="6AEC530C" w:rsidR="0044577A" w:rsidRDefault="0044577A" w:rsidP="0044577A">
      <w:pPr>
        <w:pStyle w:val="Heading4"/>
      </w:pPr>
      <w:r>
        <w:t>Facebook</w:t>
      </w:r>
    </w:p>
    <w:p w14:paraId="0DB67878" w14:textId="77777777" w:rsidR="008327AD" w:rsidRDefault="008327AD" w:rsidP="008327AD">
      <w:pPr>
        <w:pStyle w:val="Heading2"/>
      </w:pPr>
      <w:r>
        <w:t>Task 3</w:t>
      </w:r>
    </w:p>
    <w:p w14:paraId="2C384CEA" w14:textId="77777777" w:rsidR="008327AD" w:rsidRDefault="008327AD" w:rsidP="008327AD">
      <w:pPr>
        <w:pStyle w:val="Heading3"/>
      </w:pPr>
      <w:r>
        <w:t>Create UI</w:t>
      </w:r>
    </w:p>
    <w:p w14:paraId="073ADB4A" w14:textId="5434F528" w:rsidR="0044577A" w:rsidRDefault="0044577A" w:rsidP="0044577A">
      <w:pPr>
        <w:pStyle w:val="Heading4"/>
      </w:pPr>
      <w:r>
        <w:t>Color scheme</w:t>
      </w:r>
    </w:p>
    <w:p w14:paraId="1B2D69BF" w14:textId="40338F45" w:rsidR="0044577A" w:rsidRDefault="0044577A" w:rsidP="0044577A">
      <w:pPr>
        <w:pStyle w:val="Heading4"/>
      </w:pPr>
      <w:r>
        <w:t>Font type</w:t>
      </w:r>
    </w:p>
    <w:p w14:paraId="0EADE4EA" w14:textId="0A99F1AF" w:rsidR="0044577A" w:rsidRDefault="0044577A" w:rsidP="0044577A">
      <w:pPr>
        <w:pStyle w:val="Heading4"/>
      </w:pPr>
      <w:r>
        <w:lastRenderedPageBreak/>
        <w:t>Icons</w:t>
      </w:r>
    </w:p>
    <w:p w14:paraId="150C0EA1" w14:textId="4ED98D15" w:rsidR="0044577A" w:rsidRDefault="0044577A" w:rsidP="0044577A">
      <w:pPr>
        <w:pStyle w:val="Heading4"/>
      </w:pPr>
      <w:r>
        <w:t>Layout</w:t>
      </w:r>
    </w:p>
    <w:p w14:paraId="06EB8521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 xml:space="preserve">As a buyer who </w:t>
      </w:r>
      <w:r w:rsidR="00383B07">
        <w:rPr>
          <w:caps w:val="0"/>
        </w:rPr>
        <w:t>found what I need on the feed, I want to add the items to a cart so that I can buy them after I finish looking around.</w:t>
      </w:r>
    </w:p>
    <w:p w14:paraId="145EE77B" w14:textId="77777777" w:rsidR="008327AD" w:rsidRDefault="008327AD" w:rsidP="008327AD">
      <w:pPr>
        <w:pStyle w:val="Heading2"/>
      </w:pPr>
      <w:r>
        <w:t>Task 1</w:t>
      </w:r>
    </w:p>
    <w:p w14:paraId="17E31EC5" w14:textId="77777777" w:rsidR="008327AD" w:rsidRDefault="008327AD" w:rsidP="008327AD">
      <w:pPr>
        <w:pStyle w:val="Heading3"/>
      </w:pPr>
      <w:r>
        <w:t>Create Cart class</w:t>
      </w:r>
    </w:p>
    <w:p w14:paraId="7F20312C" w14:textId="77777777" w:rsidR="008327AD" w:rsidRDefault="008327AD" w:rsidP="008327AD">
      <w:pPr>
        <w:pStyle w:val="Heading2"/>
      </w:pPr>
      <w:r>
        <w:t>Task 2</w:t>
      </w:r>
    </w:p>
    <w:p w14:paraId="110B5B60" w14:textId="77777777" w:rsidR="008327AD" w:rsidRDefault="008327AD" w:rsidP="008327AD">
      <w:pPr>
        <w:pStyle w:val="Heading3"/>
      </w:pPr>
      <w:r>
        <w:t>Create Cart icon</w:t>
      </w:r>
    </w:p>
    <w:p w14:paraId="7BBD250C" w14:textId="77777777" w:rsidR="008327AD" w:rsidRDefault="008327AD" w:rsidP="008327AD">
      <w:pPr>
        <w:pStyle w:val="Heading2"/>
      </w:pPr>
      <w:r>
        <w:t>Task 3</w:t>
      </w:r>
    </w:p>
    <w:p w14:paraId="22433FE3" w14:textId="77777777" w:rsidR="008327AD" w:rsidRDefault="008327AD" w:rsidP="008327AD">
      <w:pPr>
        <w:pStyle w:val="Heading3"/>
      </w:pPr>
      <w:r>
        <w:t>Update UI</w:t>
      </w:r>
    </w:p>
    <w:p w14:paraId="26D06D39" w14:textId="652C7474" w:rsidR="0044577A" w:rsidRDefault="0044577A" w:rsidP="0044577A">
      <w:pPr>
        <w:pStyle w:val="Heading4"/>
      </w:pPr>
      <w:r>
        <w:t>Put into bottom menu</w:t>
      </w:r>
    </w:p>
    <w:p w14:paraId="4A10797B" w14:textId="77777777" w:rsidR="004450DD" w:rsidRDefault="004450DD" w:rsidP="004450DD">
      <w:pPr>
        <w:pStyle w:val="Heading1"/>
        <w:rPr>
          <w:rFonts w:asciiTheme="minorHAnsi" w:hAnsiTheme="minorHAnsi"/>
          <w:caps w:val="0"/>
        </w:rPr>
      </w:pPr>
      <w:r w:rsidRPr="004450DD">
        <w:rPr>
          <w:rFonts w:asciiTheme="minorHAnsi" w:hAnsiTheme="minorHAnsi"/>
          <w:caps w:val="0"/>
        </w:rPr>
        <w:t>As a buyer looking for used items, I want to see a seller’s reputation so that I don’t get scammed or buy a terrible product.</w:t>
      </w:r>
    </w:p>
    <w:p w14:paraId="7511362D" w14:textId="77777777" w:rsidR="008327AD" w:rsidRDefault="008327AD" w:rsidP="008327AD">
      <w:pPr>
        <w:pStyle w:val="Heading2"/>
      </w:pPr>
      <w:r>
        <w:t>Task 1</w:t>
      </w:r>
    </w:p>
    <w:p w14:paraId="30585C07" w14:textId="4DAC7957" w:rsidR="008327AD" w:rsidRDefault="0044577A" w:rsidP="008327AD">
      <w:pPr>
        <w:pStyle w:val="Heading3"/>
      </w:pPr>
      <w:r>
        <w:t>Create Items class</w:t>
      </w:r>
    </w:p>
    <w:p w14:paraId="08410A50" w14:textId="317C7F66" w:rsidR="0044577A" w:rsidRDefault="0044577A" w:rsidP="0044577A">
      <w:pPr>
        <w:pStyle w:val="Heading2"/>
      </w:pPr>
      <w:r>
        <w:t>Task 2</w:t>
      </w:r>
    </w:p>
    <w:p w14:paraId="48CF3FCD" w14:textId="03A1966C" w:rsidR="008327AD" w:rsidRDefault="0044577A" w:rsidP="008327AD">
      <w:pPr>
        <w:pStyle w:val="Heading3"/>
      </w:pPr>
      <w:r>
        <w:t>Create Seller class</w:t>
      </w:r>
    </w:p>
    <w:p w14:paraId="51CF6B58" w14:textId="26E7D483" w:rsidR="008327AD" w:rsidRDefault="0044577A" w:rsidP="008327AD">
      <w:pPr>
        <w:pStyle w:val="Heading2"/>
      </w:pPr>
      <w:r>
        <w:t>Task 3</w:t>
      </w:r>
    </w:p>
    <w:p w14:paraId="1D5600F0" w14:textId="658F8CB8" w:rsidR="008327AD" w:rsidRDefault="008327AD" w:rsidP="008327AD">
      <w:pPr>
        <w:pStyle w:val="Heading3"/>
      </w:pPr>
      <w:r>
        <w:t xml:space="preserve">Access seller’s account info </w:t>
      </w:r>
      <w:r>
        <w:sym w:font="Wingdings" w:char="F0E0"/>
      </w:r>
      <w:r w:rsidR="0044577A">
        <w:t xml:space="preserve"> reputation</w:t>
      </w:r>
    </w:p>
    <w:p w14:paraId="076EB53B" w14:textId="77777777" w:rsidR="00383B07" w:rsidRDefault="00383B07" w:rsidP="004450DD">
      <w:pPr>
        <w:pStyle w:val="Heading1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As a buyer, I want to be able to contact a seller, chat with them, and negotiate the price so that I could get the best deal.</w:t>
      </w:r>
    </w:p>
    <w:p w14:paraId="3D2B5B32" w14:textId="77777777" w:rsidR="008327AD" w:rsidRDefault="008E7BE1" w:rsidP="008327AD">
      <w:pPr>
        <w:pStyle w:val="Heading2"/>
      </w:pPr>
      <w:r>
        <w:t>Task 1</w:t>
      </w:r>
    </w:p>
    <w:p w14:paraId="435660EF" w14:textId="77777777" w:rsidR="008E7BE1" w:rsidRDefault="008E7BE1" w:rsidP="008E7BE1">
      <w:pPr>
        <w:pStyle w:val="Heading3"/>
      </w:pPr>
      <w:r>
        <w:t>Create Chat class</w:t>
      </w:r>
    </w:p>
    <w:p w14:paraId="4F1664DB" w14:textId="2928029F" w:rsidR="0044577A" w:rsidRDefault="0044577A" w:rsidP="008E7BE1">
      <w:pPr>
        <w:pStyle w:val="Heading3"/>
      </w:pPr>
      <w:r>
        <w:t>Use a database</w:t>
      </w:r>
    </w:p>
    <w:p w14:paraId="63D18D82" w14:textId="77777777" w:rsidR="008E7BE1" w:rsidRDefault="008E7BE1" w:rsidP="008E7BE1">
      <w:pPr>
        <w:pStyle w:val="Heading2"/>
      </w:pPr>
      <w:r>
        <w:t>Task 2</w:t>
      </w:r>
    </w:p>
    <w:p w14:paraId="792EA883" w14:textId="77777777" w:rsidR="008E7BE1" w:rsidRDefault="008E7BE1" w:rsidP="008E7BE1">
      <w:pPr>
        <w:pStyle w:val="Heading3"/>
      </w:pPr>
      <w:r>
        <w:t>Create Chat icon</w:t>
      </w:r>
    </w:p>
    <w:p w14:paraId="0E03A633" w14:textId="77777777" w:rsidR="008E7BE1" w:rsidRDefault="008E7BE1" w:rsidP="008E7BE1">
      <w:pPr>
        <w:pStyle w:val="Heading2"/>
      </w:pPr>
      <w:r>
        <w:t>Task 3</w:t>
      </w:r>
    </w:p>
    <w:p w14:paraId="3D0BA8B3" w14:textId="77777777" w:rsidR="008E7BE1" w:rsidRDefault="008E7BE1" w:rsidP="008E7BE1">
      <w:pPr>
        <w:pStyle w:val="Heading3"/>
      </w:pPr>
      <w:r>
        <w:t>Update UI</w:t>
      </w:r>
    </w:p>
    <w:p w14:paraId="757C6F1D" w14:textId="0F47CABE" w:rsidR="0044577A" w:rsidRDefault="0044577A" w:rsidP="0044577A">
      <w:pPr>
        <w:pStyle w:val="Heading4"/>
      </w:pPr>
      <w:r>
        <w:t>Put into bottom menu</w:t>
      </w:r>
    </w:p>
    <w:p w14:paraId="0353C162" w14:textId="77777777" w:rsidR="00383B07" w:rsidRDefault="00383B07" w:rsidP="00383B07">
      <w:pPr>
        <w:pStyle w:val="Heading1"/>
        <w:rPr>
          <w:caps w:val="0"/>
        </w:rPr>
      </w:pPr>
      <w:r>
        <w:rPr>
          <w:caps w:val="0"/>
        </w:rPr>
        <w:lastRenderedPageBreak/>
        <w:t>As a seller, I want to post items so that prospective buyers can see.</w:t>
      </w:r>
    </w:p>
    <w:p w14:paraId="3F2E84B9" w14:textId="77777777" w:rsidR="008E7BE1" w:rsidRDefault="008E7BE1" w:rsidP="008E7BE1">
      <w:pPr>
        <w:pStyle w:val="Heading2"/>
      </w:pPr>
      <w:r>
        <w:t>Task 1</w:t>
      </w:r>
    </w:p>
    <w:p w14:paraId="76A688EB" w14:textId="3EB82B42" w:rsidR="008E7BE1" w:rsidRDefault="0044577A" w:rsidP="008E7BE1">
      <w:pPr>
        <w:pStyle w:val="Heading3"/>
      </w:pPr>
      <w:r>
        <w:t>Create Seller class</w:t>
      </w:r>
    </w:p>
    <w:p w14:paraId="6DDF9CCC" w14:textId="77777777" w:rsidR="008E7BE1" w:rsidRDefault="008E7BE1" w:rsidP="008E7BE1">
      <w:pPr>
        <w:pStyle w:val="Heading2"/>
      </w:pPr>
      <w:r>
        <w:t>Task 2</w:t>
      </w:r>
    </w:p>
    <w:p w14:paraId="368F4103" w14:textId="77777777" w:rsidR="008E7BE1" w:rsidRDefault="008E7BE1" w:rsidP="008E7BE1">
      <w:pPr>
        <w:pStyle w:val="Heading3"/>
      </w:pPr>
      <w:r>
        <w:t>Create Sell icon</w:t>
      </w:r>
    </w:p>
    <w:p w14:paraId="30BDD028" w14:textId="77777777" w:rsidR="008E7BE1" w:rsidRDefault="008E7BE1" w:rsidP="008E7BE1">
      <w:pPr>
        <w:pStyle w:val="Heading2"/>
      </w:pPr>
      <w:r>
        <w:t>Task 2</w:t>
      </w:r>
    </w:p>
    <w:p w14:paraId="7CE74D9E" w14:textId="77777777" w:rsidR="008E7BE1" w:rsidRDefault="008E7BE1" w:rsidP="008E7BE1">
      <w:pPr>
        <w:pStyle w:val="Heading3"/>
      </w:pPr>
      <w:r>
        <w:t>Update UI</w:t>
      </w:r>
    </w:p>
    <w:p w14:paraId="503994DE" w14:textId="2B9DBFE0" w:rsidR="0044577A" w:rsidRDefault="0044577A" w:rsidP="0044577A">
      <w:pPr>
        <w:pStyle w:val="Heading4"/>
      </w:pPr>
      <w:r>
        <w:t>Put in bottom menu</w:t>
      </w:r>
    </w:p>
    <w:p w14:paraId="712084F0" w14:textId="77777777" w:rsidR="00383B07" w:rsidRDefault="00383B07" w:rsidP="004450DD">
      <w:pPr>
        <w:pStyle w:val="Heading1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As a seller, I want to post pictures of my items, write a description, and include the price so that buyers know exactly what they are getting.</w:t>
      </w:r>
    </w:p>
    <w:p w14:paraId="0798D06B" w14:textId="77777777" w:rsidR="008E7BE1" w:rsidRDefault="008E7BE1" w:rsidP="008E7BE1">
      <w:pPr>
        <w:pStyle w:val="Heading2"/>
      </w:pPr>
      <w:r>
        <w:t>Task 1</w:t>
      </w:r>
    </w:p>
    <w:p w14:paraId="0C805BA3" w14:textId="7D738B68" w:rsidR="008E7BE1" w:rsidRDefault="0044577A" w:rsidP="008E7BE1">
      <w:pPr>
        <w:pStyle w:val="Heading3"/>
      </w:pPr>
      <w:r>
        <w:t>Access phone camera</w:t>
      </w:r>
    </w:p>
    <w:p w14:paraId="1E8207D7" w14:textId="7086AB40" w:rsidR="0044577A" w:rsidRDefault="0044577A" w:rsidP="0044577A">
      <w:pPr>
        <w:pStyle w:val="Heading2"/>
      </w:pPr>
      <w:r>
        <w:t>Task 2</w:t>
      </w:r>
    </w:p>
    <w:p w14:paraId="1E3DD568" w14:textId="5E6B75C8" w:rsidR="0044577A" w:rsidRDefault="0044577A" w:rsidP="0044577A">
      <w:pPr>
        <w:pStyle w:val="Heading3"/>
      </w:pPr>
      <w:r>
        <w:t>Create Item Pic class/activity</w:t>
      </w:r>
    </w:p>
    <w:p w14:paraId="3348299F" w14:textId="77777777" w:rsidR="00383B07" w:rsidRDefault="00383B07" w:rsidP="004450DD">
      <w:pPr>
        <w:pStyle w:val="Heading1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As a seller, I would like to use tag categories so that buyers can easily find them.</w:t>
      </w:r>
    </w:p>
    <w:p w14:paraId="72719572" w14:textId="77777777" w:rsidR="008E7BE1" w:rsidRDefault="008E7BE1" w:rsidP="008E7BE1">
      <w:pPr>
        <w:pStyle w:val="Heading2"/>
      </w:pPr>
      <w:r>
        <w:t>Task 1</w:t>
      </w:r>
    </w:p>
    <w:p w14:paraId="0A7F2AB5" w14:textId="77777777" w:rsidR="008E7BE1" w:rsidRDefault="008E7BE1" w:rsidP="008E7BE1">
      <w:pPr>
        <w:pStyle w:val="Heading3"/>
      </w:pPr>
      <w:r>
        <w:t>Create Tags class</w:t>
      </w:r>
    </w:p>
    <w:p w14:paraId="4B9611A2" w14:textId="77777777" w:rsidR="008E7BE1" w:rsidRDefault="008E7BE1" w:rsidP="008E7BE1">
      <w:pPr>
        <w:pStyle w:val="Heading2"/>
      </w:pPr>
      <w:r>
        <w:t>Task 2</w:t>
      </w:r>
    </w:p>
    <w:p w14:paraId="572F5050" w14:textId="77777777" w:rsidR="008E7BE1" w:rsidRDefault="008E7BE1" w:rsidP="008E7BE1">
      <w:pPr>
        <w:pStyle w:val="Heading3"/>
      </w:pPr>
      <w:r>
        <w:t>Implement Tags across all items</w:t>
      </w:r>
    </w:p>
    <w:p w14:paraId="5B925B49" w14:textId="4968E146" w:rsidR="0044577A" w:rsidRDefault="0044577A" w:rsidP="0044577A">
      <w:pPr>
        <w:pStyle w:val="Heading4"/>
      </w:pPr>
      <w:r>
        <w:t>Inherit?</w:t>
      </w:r>
    </w:p>
    <w:p w14:paraId="3603B405" w14:textId="7C915EF4" w:rsidR="008E7BE1" w:rsidRPr="004450DD" w:rsidRDefault="0044577A" w:rsidP="0044577A">
      <w:pPr>
        <w:pStyle w:val="Heading4"/>
      </w:pPr>
      <w:r>
        <w:t>Interface?</w:t>
      </w:r>
      <w:bookmarkStart w:id="0" w:name="_GoBack"/>
      <w:bookmarkEnd w:id="0"/>
    </w:p>
    <w:sectPr w:rsidR="008E7BE1" w:rsidRPr="004450DD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E5659" w14:textId="77777777" w:rsidR="00F359E3" w:rsidRDefault="00F359E3">
      <w:pPr>
        <w:spacing w:after="0" w:line="240" w:lineRule="auto"/>
      </w:pPr>
      <w:r>
        <w:separator/>
      </w:r>
    </w:p>
    <w:p w14:paraId="07A36F13" w14:textId="77777777" w:rsidR="00F359E3" w:rsidRDefault="00F359E3"/>
  </w:endnote>
  <w:endnote w:type="continuationSeparator" w:id="0">
    <w:p w14:paraId="379D801C" w14:textId="77777777" w:rsidR="00F359E3" w:rsidRDefault="00F359E3">
      <w:pPr>
        <w:spacing w:after="0" w:line="240" w:lineRule="auto"/>
      </w:pPr>
      <w:r>
        <w:continuationSeparator/>
      </w:r>
    </w:p>
    <w:p w14:paraId="304884E5" w14:textId="77777777" w:rsidR="00F359E3" w:rsidRDefault="00F35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A55CE" w14:textId="77777777" w:rsidR="00E5354B" w:rsidRDefault="00A47F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4577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486E3" w14:textId="77777777" w:rsidR="00F359E3" w:rsidRDefault="00F359E3">
      <w:pPr>
        <w:spacing w:after="0" w:line="240" w:lineRule="auto"/>
      </w:pPr>
      <w:r>
        <w:separator/>
      </w:r>
    </w:p>
    <w:p w14:paraId="6C977693" w14:textId="77777777" w:rsidR="00F359E3" w:rsidRDefault="00F359E3"/>
  </w:footnote>
  <w:footnote w:type="continuationSeparator" w:id="0">
    <w:p w14:paraId="43D557D3" w14:textId="77777777" w:rsidR="00F359E3" w:rsidRDefault="00F359E3">
      <w:pPr>
        <w:spacing w:after="0" w:line="240" w:lineRule="auto"/>
      </w:pPr>
      <w:r>
        <w:continuationSeparator/>
      </w:r>
    </w:p>
    <w:p w14:paraId="6A970E52" w14:textId="77777777" w:rsidR="00F359E3" w:rsidRDefault="00F359E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B872E" w14:textId="025D0F02" w:rsidR="00316337" w:rsidRDefault="00EB0E02" w:rsidP="00316337">
    <w:pPr>
      <w:pStyle w:val="Header"/>
    </w:pPr>
    <w:r>
      <w:t>CSE110</w:t>
    </w:r>
    <w:r w:rsidR="00316337">
      <w:t xml:space="preserve"> WI16</w:t>
    </w:r>
    <w:r>
      <w:ptab w:relativeTo="margin" w:alignment="center" w:leader="none"/>
    </w:r>
    <w:r w:rsidR="00316337" w:rsidRPr="00316337">
      <w:t xml:space="preserve"> </w:t>
    </w:r>
    <w:r w:rsidR="00316337">
      <w:t>Wed. EBU3B 240, 11-12:20pm</w:t>
    </w:r>
    <w:r w:rsidR="00316337" w:rsidRPr="00316337">
      <w:t xml:space="preserve"> </w:t>
    </w:r>
    <w:r>
      <w:ptab w:relativeTo="margin" w:alignment="right" w:leader="none"/>
    </w:r>
    <w:r w:rsidR="00316337" w:rsidRPr="00316337">
      <w:t xml:space="preserve"> </w:t>
    </w:r>
    <w:r w:rsidR="00316337">
      <w:t>Team JAMN [Team 6]</w:t>
    </w:r>
  </w:p>
  <w:p w14:paraId="002568A2" w14:textId="077CA390" w:rsidR="00316337" w:rsidRDefault="00316337" w:rsidP="003163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DD"/>
    <w:rsid w:val="00316337"/>
    <w:rsid w:val="00383B07"/>
    <w:rsid w:val="004450DD"/>
    <w:rsid w:val="0044577A"/>
    <w:rsid w:val="008327AD"/>
    <w:rsid w:val="008E7BE1"/>
    <w:rsid w:val="00A47FFA"/>
    <w:rsid w:val="00E5354B"/>
    <w:rsid w:val="00EB0E02"/>
    <w:rsid w:val="00F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C8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51</TotalTime>
  <Pages>4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3</cp:revision>
  <dcterms:created xsi:type="dcterms:W3CDTF">2016-02-03T03:22:00Z</dcterms:created>
  <dcterms:modified xsi:type="dcterms:W3CDTF">2016-02-10T16:06:00Z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