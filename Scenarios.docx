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B1D6" w14:textId="77777777" w:rsidR="00E71E21" w:rsidRDefault="00653F32">
      <w:pPr>
        <w:pStyle w:val="Date"/>
      </w:pPr>
      <w:r>
        <w:t>3/6/16</w:t>
      </w:r>
    </w:p>
    <w:p w14:paraId="09E84F5D" w14:textId="77777777" w:rsidR="00E71E21" w:rsidRDefault="00653F32">
      <w:pPr>
        <w:pStyle w:val="Title"/>
      </w:pPr>
      <w:r>
        <w:t>BDD Testing Scenarios</w:t>
      </w:r>
    </w:p>
    <w:p w14:paraId="3039567D" w14:textId="77777777" w:rsidR="00E71E21" w:rsidRDefault="00653F32" w:rsidP="00653F32">
      <w:pPr>
        <w:pStyle w:val="Heading1"/>
      </w:pPr>
      <w:r>
        <w:t>Login test</w:t>
      </w:r>
    </w:p>
    <w:p w14:paraId="4BD3A14A" w14:textId="73028740" w:rsidR="003239F6" w:rsidRDefault="003239F6" w:rsidP="003239F6">
      <w:pPr>
        <w:pStyle w:val="Heading2"/>
      </w:pPr>
      <w:r>
        <w:t>Failure</w:t>
      </w:r>
    </w:p>
    <w:p w14:paraId="59CE3384" w14:textId="7EE56E9E" w:rsidR="00E71E21" w:rsidRDefault="00D00AC0" w:rsidP="003239F6">
      <w:pPr>
        <w:pStyle w:val="Heading3"/>
      </w:pPr>
      <w:r>
        <w:t>Given the ap</w:t>
      </w:r>
      <w:r w:rsidR="00B01EA6">
        <w:t>p is open and on the Login page,</w:t>
      </w:r>
      <w:r>
        <w:t xml:space="preserve"> </w:t>
      </w:r>
      <w:r w:rsidR="00B01EA6">
        <w:br/>
        <w:t>W</w:t>
      </w:r>
      <w:r w:rsidR="00110CFA">
        <w:t xml:space="preserve">hen I enter an email that has not been registered, </w:t>
      </w:r>
      <w:r w:rsidR="00B01EA6">
        <w:br/>
        <w:t>T</w:t>
      </w:r>
      <w:r w:rsidR="00110CFA">
        <w:t>hen the login should fail.</w:t>
      </w:r>
    </w:p>
    <w:p w14:paraId="3557E1EB" w14:textId="0A1258D4" w:rsidR="00110CFA" w:rsidRDefault="00110CFA" w:rsidP="003239F6">
      <w:pPr>
        <w:pStyle w:val="Heading3"/>
      </w:pPr>
      <w:r>
        <w:t xml:space="preserve">Given the app is open and on the Login page, </w:t>
      </w:r>
      <w:r w:rsidR="00B01EA6">
        <w:br/>
        <w:t>W</w:t>
      </w:r>
      <w:r>
        <w:t>hen I enter a register</w:t>
      </w:r>
      <w:r w:rsidR="0060451B">
        <w:t>ed email and a wrong password,</w:t>
      </w:r>
      <w:r w:rsidR="0060451B">
        <w:br/>
        <w:t>T</w:t>
      </w:r>
      <w:r>
        <w:t>hen the login should fail.</w:t>
      </w:r>
    </w:p>
    <w:p w14:paraId="557D1C80" w14:textId="3C1466F3" w:rsidR="002736B4" w:rsidRDefault="002736B4" w:rsidP="00110CFA">
      <w:pPr>
        <w:pStyle w:val="Heading2"/>
      </w:pPr>
      <w:r>
        <w:t>Success</w:t>
      </w:r>
    </w:p>
    <w:p w14:paraId="0782C316" w14:textId="4FEC180C" w:rsidR="00110CFA" w:rsidRDefault="00110CFA" w:rsidP="002736B4">
      <w:pPr>
        <w:pStyle w:val="Heading3"/>
      </w:pPr>
      <w:r>
        <w:t xml:space="preserve">Given the app </w:t>
      </w:r>
      <w:r w:rsidR="0060451B">
        <w:t xml:space="preserve">is open and on the Login page, </w:t>
      </w:r>
      <w:r w:rsidR="0060451B">
        <w:br/>
        <w:t>W</w:t>
      </w:r>
      <w:r>
        <w:t>hen I enter</w:t>
      </w:r>
      <w:r w:rsidR="0060451B">
        <w:t xml:space="preserve"> a correct email and password, </w:t>
      </w:r>
      <w:r w:rsidR="0060451B">
        <w:br/>
        <w:t>T</w:t>
      </w:r>
      <w:r>
        <w:t>hen I should be taken to the home page.</w:t>
      </w:r>
    </w:p>
    <w:p w14:paraId="3E37E682" w14:textId="438E6952" w:rsidR="00110CFA" w:rsidRDefault="00110CFA" w:rsidP="002736B4">
      <w:pPr>
        <w:pStyle w:val="Heading3"/>
      </w:pPr>
      <w:r>
        <w:t xml:space="preserve">Given the app </w:t>
      </w:r>
      <w:r w:rsidR="0060451B">
        <w:t xml:space="preserve">is open and on the Login page, </w:t>
      </w:r>
      <w:r w:rsidR="0060451B">
        <w:br/>
        <w:t>W</w:t>
      </w:r>
      <w:r>
        <w:t xml:space="preserve">hen I click the Guest Login button, </w:t>
      </w:r>
      <w:r w:rsidR="0060451B">
        <w:br/>
        <w:t>T</w:t>
      </w:r>
      <w:r>
        <w:t>hen I should be taken to the home page.</w:t>
      </w:r>
    </w:p>
    <w:p w14:paraId="68432DB8" w14:textId="6BA4B29F" w:rsidR="002736B4" w:rsidRDefault="002736B4" w:rsidP="00110CFA">
      <w:pPr>
        <w:pStyle w:val="Heading2"/>
      </w:pPr>
      <w:r>
        <w:t>Sign Up</w:t>
      </w:r>
    </w:p>
    <w:p w14:paraId="4011B8CC" w14:textId="05E2472C" w:rsidR="00987405" w:rsidRDefault="00987405" w:rsidP="002736B4">
      <w:pPr>
        <w:pStyle w:val="Heading3"/>
      </w:pPr>
      <w:r>
        <w:t xml:space="preserve">Given the app is open and on the Login page, </w:t>
      </w:r>
      <w:r w:rsidR="00834E03">
        <w:br/>
        <w:t>W</w:t>
      </w:r>
      <w:r>
        <w:t xml:space="preserve">hen I click the </w:t>
      </w:r>
      <w:r w:rsidR="00693DF9">
        <w:t xml:space="preserve">Create Account button, </w:t>
      </w:r>
      <w:r w:rsidR="00834E03">
        <w:br/>
        <w:t>T</w:t>
      </w:r>
      <w:r w:rsidR="00693DF9">
        <w:t>hen I should be able to register a new email.</w:t>
      </w:r>
    </w:p>
    <w:p w14:paraId="2865737A" w14:textId="3637978B" w:rsidR="002736B4" w:rsidRDefault="002736B4" w:rsidP="002736B4">
      <w:pPr>
        <w:pStyle w:val="Heading3"/>
      </w:pPr>
      <w:r>
        <w:t xml:space="preserve">Given I am on the Create Account page, </w:t>
      </w:r>
      <w:r w:rsidR="00834E03">
        <w:br/>
        <w:t>W</w:t>
      </w:r>
      <w:r>
        <w:t xml:space="preserve">hen I enter an invalid email, </w:t>
      </w:r>
      <w:r w:rsidR="00834E03">
        <w:br/>
        <w:t>T</w:t>
      </w:r>
      <w:r>
        <w:t>hen login should fail</w:t>
      </w:r>
    </w:p>
    <w:p w14:paraId="570BD095" w14:textId="0663E7B3" w:rsidR="002736B4" w:rsidRDefault="002736B4" w:rsidP="002736B4">
      <w:pPr>
        <w:pStyle w:val="Heading3"/>
      </w:pPr>
      <w:r>
        <w:t xml:space="preserve">Given I am on the Create Account page, </w:t>
      </w:r>
      <w:r w:rsidR="00834E03">
        <w:br/>
        <w:t>W</w:t>
      </w:r>
      <w:r>
        <w:t>hen I enter an invalid password (alphanum</w:t>
      </w:r>
      <w:r w:rsidR="00834E03">
        <w:t xml:space="preserve">eric between 4-10 characters), </w:t>
      </w:r>
      <w:r w:rsidR="00834E03">
        <w:br/>
        <w:t>T</w:t>
      </w:r>
      <w:r>
        <w:t>hen login should fail.</w:t>
      </w:r>
    </w:p>
    <w:p w14:paraId="2A8A3AB8" w14:textId="7D004BCD" w:rsidR="002736B4" w:rsidRDefault="002736B4" w:rsidP="002736B4">
      <w:pPr>
        <w:pStyle w:val="Heading3"/>
      </w:pPr>
      <w:r>
        <w:t xml:space="preserve">Given I </w:t>
      </w:r>
      <w:r w:rsidR="00834E03">
        <w:t xml:space="preserve">am on the Create Account page, </w:t>
      </w:r>
      <w:r w:rsidR="00834E03">
        <w:br/>
        <w:t>W</w:t>
      </w:r>
      <w:r>
        <w:t>hen I enter a valid email and password,</w:t>
      </w:r>
      <w:r w:rsidR="00834E03">
        <w:t xml:space="preserve"> </w:t>
      </w:r>
      <w:r w:rsidR="00834E03">
        <w:br/>
        <w:t>T</w:t>
      </w:r>
      <w:r>
        <w:t>hen I should be taken to the home page.</w:t>
      </w:r>
    </w:p>
    <w:p w14:paraId="0BD68F25" w14:textId="0BD36E6D" w:rsidR="00E71E21" w:rsidRDefault="00EC1EEA" w:rsidP="00EC1EEA">
      <w:pPr>
        <w:pStyle w:val="Heading1"/>
      </w:pPr>
      <w:r>
        <w:t>Chat Test</w:t>
      </w:r>
    </w:p>
    <w:p w14:paraId="3CC9D53A" w14:textId="5D345588" w:rsidR="00B80987" w:rsidRDefault="00B80987" w:rsidP="00B80987">
      <w:pPr>
        <w:pStyle w:val="Heading2"/>
      </w:pPr>
      <w:r>
        <w:t>Send</w:t>
      </w:r>
    </w:p>
    <w:p w14:paraId="74D4FB0B" w14:textId="0608B6F7" w:rsidR="00B01EA6" w:rsidRDefault="00B01EA6" w:rsidP="00B01EA6">
      <w:pPr>
        <w:pStyle w:val="Heading3"/>
      </w:pPr>
      <w:r>
        <w:lastRenderedPageBreak/>
        <w:t xml:space="preserve">Given I’ve written something in the message box, </w:t>
      </w:r>
      <w:r w:rsidR="00834E03">
        <w:br/>
        <w:t>When I press the send button,</w:t>
      </w:r>
      <w:r w:rsidR="00834E03">
        <w:br/>
        <w:t>Then I should be able to see the message sent</w:t>
      </w:r>
    </w:p>
    <w:p w14:paraId="013D7DC9" w14:textId="2F0F30EF" w:rsidR="00B01EA6" w:rsidRDefault="00B01EA6" w:rsidP="00B80987">
      <w:pPr>
        <w:pStyle w:val="Heading2"/>
      </w:pPr>
      <w:r>
        <w:t>Receive</w:t>
      </w:r>
    </w:p>
    <w:p w14:paraId="380A14DD" w14:textId="56B5416F" w:rsidR="00E02C3E" w:rsidRDefault="00834E03" w:rsidP="00AF1FA1">
      <w:pPr>
        <w:pStyle w:val="Heading3"/>
      </w:pPr>
      <w:r>
        <w:t>Given someone has sent me a message,</w:t>
      </w:r>
      <w:r>
        <w:br/>
        <w:t>When I press the chat button,</w:t>
      </w:r>
      <w:r>
        <w:br/>
        <w:t>Then I should be able to see the message.</w:t>
      </w:r>
      <w:bookmarkStart w:id="0" w:name="_GoBack"/>
      <w:bookmarkEnd w:id="0"/>
    </w:p>
    <w:sectPr w:rsidR="00E02C3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44501" w14:textId="77777777" w:rsidR="00745D38" w:rsidRDefault="00745D38">
      <w:pPr>
        <w:spacing w:after="0" w:line="240" w:lineRule="auto"/>
      </w:pPr>
      <w:r>
        <w:separator/>
      </w:r>
    </w:p>
    <w:p w14:paraId="32C7FDB9" w14:textId="77777777" w:rsidR="00745D38" w:rsidRDefault="00745D38"/>
  </w:endnote>
  <w:endnote w:type="continuationSeparator" w:id="0">
    <w:p w14:paraId="43E5E721" w14:textId="77777777" w:rsidR="00745D38" w:rsidRDefault="00745D38">
      <w:pPr>
        <w:spacing w:after="0" w:line="240" w:lineRule="auto"/>
      </w:pPr>
      <w:r>
        <w:continuationSeparator/>
      </w:r>
    </w:p>
    <w:p w14:paraId="65E0BCE5" w14:textId="77777777" w:rsidR="00745D38" w:rsidRDefault="00745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F38AB" w14:textId="77777777" w:rsidR="00E71E21" w:rsidRDefault="007C65E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F1FA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8017C" w14:textId="77777777" w:rsidR="00745D38" w:rsidRDefault="00745D38">
      <w:pPr>
        <w:spacing w:after="0" w:line="240" w:lineRule="auto"/>
      </w:pPr>
      <w:r>
        <w:separator/>
      </w:r>
    </w:p>
    <w:p w14:paraId="761DDDDE" w14:textId="77777777" w:rsidR="00745D38" w:rsidRDefault="00745D38"/>
  </w:footnote>
  <w:footnote w:type="continuationSeparator" w:id="0">
    <w:p w14:paraId="02207F04" w14:textId="77777777" w:rsidR="00745D38" w:rsidRDefault="00745D38">
      <w:pPr>
        <w:spacing w:after="0" w:line="240" w:lineRule="auto"/>
      </w:pPr>
      <w:r>
        <w:continuationSeparator/>
      </w:r>
    </w:p>
    <w:p w14:paraId="33B57F84" w14:textId="77777777" w:rsidR="00745D38" w:rsidRDefault="00745D3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32"/>
    <w:rsid w:val="00110CFA"/>
    <w:rsid w:val="002736B4"/>
    <w:rsid w:val="002A67B9"/>
    <w:rsid w:val="003239F6"/>
    <w:rsid w:val="0060451B"/>
    <w:rsid w:val="00653F32"/>
    <w:rsid w:val="00693DF9"/>
    <w:rsid w:val="00745D38"/>
    <w:rsid w:val="007C65EE"/>
    <w:rsid w:val="00834E03"/>
    <w:rsid w:val="00987405"/>
    <w:rsid w:val="00AF1FA1"/>
    <w:rsid w:val="00B01EA6"/>
    <w:rsid w:val="00B80987"/>
    <w:rsid w:val="00D00AC0"/>
    <w:rsid w:val="00E02C3E"/>
    <w:rsid w:val="00E71E21"/>
    <w:rsid w:val="00E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41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7</cp:revision>
  <dcterms:created xsi:type="dcterms:W3CDTF">2016-03-06T21:31:00Z</dcterms:created>
  <dcterms:modified xsi:type="dcterms:W3CDTF">2016-03-09T13:32:00Z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